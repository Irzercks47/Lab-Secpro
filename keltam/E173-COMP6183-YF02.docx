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CF" w:rsidRPr="002E3324" w:rsidRDefault="00A022CF" w:rsidP="00A022CF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Tugas Mandiri </w:t>
            </w:r>
          </w:p>
          <w:p w:rsidR="00811C48" w:rsidRPr="00051154" w:rsidRDefault="00A022CF" w:rsidP="00A022CF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CF" w:rsidRPr="00B83B73" w:rsidRDefault="00B83B73" w:rsidP="00A022CF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</w:t>
            </w:r>
            <w:r w:rsidR="00511862">
              <w:rPr>
                <w:rFonts w:ascii="Arial Narrow" w:hAnsi="Arial Narrow" w:cs="Tahoma"/>
                <w:sz w:val="36"/>
              </w:rPr>
              <w:t>83</w:t>
            </w:r>
          </w:p>
          <w:p w:rsidR="00235C36" w:rsidRPr="00B83B73" w:rsidRDefault="007E3954" w:rsidP="00A022CF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Secure Web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D4" w:rsidRDefault="006643D4" w:rsidP="006643D4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F80742" w:rsidRPr="00876A58" w:rsidRDefault="006643D4" w:rsidP="006643D4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263783" w:rsidP="00A022CF">
            <w:pPr>
              <w:jc w:val="right"/>
              <w:rPr>
                <w:rFonts w:ascii="Arial" w:hAnsi="Arial" w:cs="Arial"/>
              </w:rPr>
            </w:pPr>
            <w:r w:rsidRPr="00263783">
              <w:rPr>
                <w:b/>
                <w:sz w:val="20"/>
              </w:rPr>
              <w:t>E173-COMP6183-YF02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F2E66" w:rsidRDefault="004F2E66" w:rsidP="004F2E66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625D72">
              <w:rPr>
                <w:rFonts w:ascii="Arial" w:hAnsi="Arial" w:cs="Arial"/>
                <w:sz w:val="18"/>
              </w:rPr>
              <w:t>Genap 2016/2017</w:t>
            </w:r>
          </w:p>
          <w:p w:rsidR="00535DA7" w:rsidRPr="0058663E" w:rsidRDefault="004F2E66" w:rsidP="00625D72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625D72">
              <w:rPr>
                <w:rFonts w:ascii="Arial" w:hAnsi="Arial" w:cs="Arial"/>
                <w:i/>
                <w:sz w:val="16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625D72">
              <w:rPr>
                <w:rFonts w:ascii="Arial" w:hAnsi="Arial" w:cs="Arial"/>
                <w:i/>
                <w:sz w:val="16"/>
              </w:rPr>
              <w:t>2016/2017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22CF" w:rsidRPr="00876A58" w:rsidRDefault="00A022CF" w:rsidP="00A022CF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>R</w:t>
            </w:r>
            <w:r w:rsidR="00B76EA2">
              <w:rPr>
                <w:rFonts w:ascii="Arial" w:hAnsi="Arial" w:cs="Arial"/>
                <w:b/>
                <w:sz w:val="18"/>
                <w:lang w:val="id-ID"/>
              </w:rPr>
              <w:t>evisi 00</w:t>
            </w:r>
          </w:p>
          <w:p w:rsidR="00D37E0D" w:rsidRPr="00A552D5" w:rsidRDefault="00A022CF" w:rsidP="00A022CF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B76EA2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A022CF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A022CF" w:rsidRPr="00876A58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A022CF" w:rsidRPr="00876A58" w:rsidRDefault="00A022CF" w:rsidP="00A022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A022CF" w:rsidRDefault="00A022CF" w:rsidP="00A022CF">
      <w:pPr>
        <w:rPr>
          <w:lang w:val="id-ID"/>
        </w:rPr>
      </w:pPr>
    </w:p>
    <w:p w:rsidR="00EE34A1" w:rsidRPr="001E0FAC" w:rsidRDefault="00EE34A1" w:rsidP="00EE34A1">
      <w:pPr>
        <w:spacing w:line="360" w:lineRule="auto"/>
        <w:contextualSpacing/>
        <w:jc w:val="center"/>
        <w:rPr>
          <w:b/>
        </w:rPr>
      </w:pPr>
      <w:r w:rsidRPr="001E0FAC">
        <w:rPr>
          <w:b/>
        </w:rPr>
        <w:t>Smartphone</w:t>
      </w:r>
    </w:p>
    <w:p w:rsidR="00EE34A1" w:rsidRDefault="00EE34A1" w:rsidP="00EE34A1">
      <w:pPr>
        <w:spacing w:line="360" w:lineRule="auto"/>
        <w:contextualSpacing/>
      </w:pPr>
      <w:r w:rsidRPr="001E0FAC">
        <w:rPr>
          <w:b/>
        </w:rPr>
        <w:tab/>
        <w:t>Smartphone</w:t>
      </w:r>
      <w:r w:rsidRPr="001E0FAC">
        <w:t xml:space="preserve"> is a</w:t>
      </w:r>
      <w:r>
        <w:t xml:space="preserve"> web-based company that provides all kinds and types of mobile phones</w:t>
      </w:r>
      <w:r w:rsidRPr="001E0FAC">
        <w:t xml:space="preserve">. As a web developer, you are trusted to develop a </w:t>
      </w:r>
      <w:r w:rsidRPr="001E0FAC">
        <w:rPr>
          <w:b/>
        </w:rPr>
        <w:t>PHP</w:t>
      </w:r>
      <w:r w:rsidRPr="001E0FAC">
        <w:t xml:space="preserve">-based website for </w:t>
      </w:r>
      <w:r w:rsidRPr="001E0FAC">
        <w:rPr>
          <w:b/>
        </w:rPr>
        <w:t>Smartphone</w:t>
      </w:r>
      <w:r w:rsidRPr="001E0FAC">
        <w:t>, with the following requirements:</w:t>
      </w:r>
    </w:p>
    <w:p w:rsidR="00EE34A1" w:rsidRPr="001E0FAC" w:rsidRDefault="00EE34A1" w:rsidP="00EE34A1">
      <w:pPr>
        <w:spacing w:line="360" w:lineRule="auto"/>
        <w:contextualSpacing/>
      </w:pPr>
    </w:p>
    <w:p w:rsidR="00EE34A1" w:rsidRPr="001E0FAC" w:rsidRDefault="00EE34A1" w:rsidP="00EE34A1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1E0FAC">
        <w:rPr>
          <w:b/>
        </w:rPr>
        <w:t>Home page (index.php)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>Everyone can access this page.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 xml:space="preserve">Show the following </w:t>
      </w:r>
      <w:r w:rsidRPr="001E0FAC">
        <w:rPr>
          <w:b/>
        </w:rPr>
        <w:t>navigation menu</w:t>
      </w:r>
      <w:r w:rsidRPr="001E0FAC">
        <w:t xml:space="preserve"> for </w:t>
      </w:r>
      <w:r w:rsidRPr="001E0FAC">
        <w:rPr>
          <w:b/>
        </w:rPr>
        <w:t>guest</w:t>
      </w:r>
      <w:r w:rsidRPr="001E0FAC">
        <w:t>:</w:t>
      </w:r>
    </w:p>
    <w:p w:rsidR="00EE34A1" w:rsidRPr="001E0FAC" w:rsidRDefault="00EE34A1" w:rsidP="00EE34A1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b/>
        </w:rPr>
      </w:pPr>
      <w:r w:rsidRPr="001E0FAC">
        <w:t xml:space="preserve">Welcome message. The </w:t>
      </w:r>
      <w:r w:rsidRPr="001E0FAC">
        <w:rPr>
          <w:b/>
        </w:rPr>
        <w:t>welcome message</w:t>
      </w:r>
      <w:r w:rsidRPr="001E0FAC">
        <w:t xml:space="preserve"> has following format: “</w:t>
      </w:r>
      <w:r w:rsidRPr="001E0FAC">
        <w:rPr>
          <w:b/>
        </w:rPr>
        <w:t>Welcome, Guest</w:t>
      </w:r>
      <w:r w:rsidRPr="001E0FAC">
        <w:t>”</w:t>
      </w:r>
    </w:p>
    <w:p w:rsidR="00EE34A1" w:rsidRPr="001E0FAC" w:rsidRDefault="00EE34A1" w:rsidP="00EE34A1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b/>
        </w:rPr>
      </w:pPr>
      <w:r w:rsidRPr="001E0FAC">
        <w:t>Login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 xml:space="preserve">Show the following </w:t>
      </w:r>
      <w:r w:rsidRPr="001E0FAC">
        <w:rPr>
          <w:b/>
        </w:rPr>
        <w:t xml:space="preserve">navigation menu </w:t>
      </w:r>
      <w:r w:rsidRPr="001E0FAC">
        <w:t xml:space="preserve">for </w:t>
      </w:r>
      <w:r w:rsidRPr="001E0FAC">
        <w:rPr>
          <w:b/>
        </w:rPr>
        <w:t>logged in user</w:t>
      </w:r>
      <w:r w:rsidRPr="001E0FAC">
        <w:t>:</w:t>
      </w:r>
    </w:p>
    <w:p w:rsidR="00EE34A1" w:rsidRPr="001E0FAC" w:rsidRDefault="00EE34A1" w:rsidP="00EE34A1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b/>
        </w:rPr>
      </w:pPr>
      <w:r w:rsidRPr="001E0FAC">
        <w:t xml:space="preserve">Welcome message. The </w:t>
      </w:r>
      <w:r w:rsidRPr="001E0FAC">
        <w:rPr>
          <w:b/>
        </w:rPr>
        <w:t>welcome message</w:t>
      </w:r>
      <w:r w:rsidRPr="001E0FAC">
        <w:t xml:space="preserve"> has following format: “</w:t>
      </w:r>
      <w:r w:rsidRPr="001E0FAC">
        <w:rPr>
          <w:b/>
        </w:rPr>
        <w:t>Welcome, &lt;username&gt;</w:t>
      </w:r>
      <w:r w:rsidRPr="001E0FAC">
        <w:t>”</w:t>
      </w:r>
    </w:p>
    <w:p w:rsidR="00EE34A1" w:rsidRPr="001E0FAC" w:rsidRDefault="00EE34A1" w:rsidP="00EE34A1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b/>
        </w:rPr>
      </w:pPr>
      <w:r w:rsidRPr="001E0FAC">
        <w:t>Logout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 xml:space="preserve">Show </w:t>
      </w:r>
      <w:r w:rsidRPr="001E0FAC">
        <w:rPr>
          <w:b/>
        </w:rPr>
        <w:t xml:space="preserve">search textbox </w:t>
      </w:r>
      <w:r w:rsidRPr="001E0FAC">
        <w:t xml:space="preserve">to search </w:t>
      </w:r>
      <w:r>
        <w:t>mobile phone</w:t>
      </w:r>
      <w:r w:rsidRPr="001E0FAC">
        <w:t xml:space="preserve"> by its </w:t>
      </w:r>
      <w:r w:rsidRPr="001E0FAC">
        <w:rPr>
          <w:b/>
        </w:rPr>
        <w:t>type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 xml:space="preserve">Show the list of </w:t>
      </w:r>
      <w:r>
        <w:rPr>
          <w:b/>
        </w:rPr>
        <w:t>mobile phones</w:t>
      </w:r>
      <w:r w:rsidRPr="001E0FAC">
        <w:rPr>
          <w:b/>
        </w:rPr>
        <w:t xml:space="preserve"> </w:t>
      </w:r>
      <w:r>
        <w:t xml:space="preserve">from the </w:t>
      </w:r>
      <w:r w:rsidRPr="005902CE">
        <w:rPr>
          <w:b/>
        </w:rPr>
        <w:t>database</w:t>
      </w:r>
      <w:r>
        <w:t xml:space="preserve"> </w:t>
      </w:r>
      <w:r w:rsidRPr="001E0FAC">
        <w:t>with the following information:</w:t>
      </w:r>
    </w:p>
    <w:p w:rsidR="00EE34A1" w:rsidRPr="0014214D" w:rsidRDefault="00EE34A1" w:rsidP="00EE34A1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b/>
        </w:rPr>
      </w:pPr>
      <w:r w:rsidRPr="0014214D">
        <w:rPr>
          <w:b/>
        </w:rPr>
        <w:t>Mobile phone brand</w:t>
      </w:r>
    </w:p>
    <w:p w:rsidR="00EE34A1" w:rsidRPr="0014214D" w:rsidRDefault="00EE34A1" w:rsidP="00EE34A1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b/>
        </w:rPr>
      </w:pPr>
      <w:r w:rsidRPr="0014214D">
        <w:rPr>
          <w:b/>
        </w:rPr>
        <w:t>Mobile phone image</w:t>
      </w:r>
    </w:p>
    <w:p w:rsidR="00EE34A1" w:rsidRPr="0014214D" w:rsidRDefault="00EE34A1" w:rsidP="00EE34A1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b/>
        </w:rPr>
      </w:pPr>
      <w:r w:rsidRPr="0014214D">
        <w:rPr>
          <w:b/>
        </w:rPr>
        <w:t>Mobile phone type</w:t>
      </w:r>
    </w:p>
    <w:p w:rsidR="00EE34A1" w:rsidRPr="0014214D" w:rsidRDefault="00EE34A1" w:rsidP="00EE34A1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b/>
        </w:rPr>
      </w:pPr>
      <w:r w:rsidRPr="0014214D">
        <w:rPr>
          <w:b/>
        </w:rPr>
        <w:t>Mobile phone price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1E0FAC">
        <w:t xml:space="preserve">The </w:t>
      </w:r>
      <w:r w:rsidRPr="001E0FAC">
        <w:rPr>
          <w:b/>
        </w:rPr>
        <w:t xml:space="preserve">logout menu </w:t>
      </w:r>
      <w:r w:rsidRPr="001E0FAC">
        <w:t xml:space="preserve">will destroy the </w:t>
      </w:r>
      <w:r w:rsidRPr="001E0FAC">
        <w:rPr>
          <w:b/>
        </w:rPr>
        <w:t>user</w:t>
      </w:r>
      <w:r w:rsidRPr="001E0FAC">
        <w:t>’</w:t>
      </w:r>
      <w:r w:rsidRPr="001E0FAC">
        <w:rPr>
          <w:b/>
        </w:rPr>
        <w:t>s current session</w:t>
      </w:r>
      <w:r w:rsidRPr="001E0FAC">
        <w:t>.</w:t>
      </w:r>
    </w:p>
    <w:p w:rsidR="00EE34A1" w:rsidRPr="001E0FAC" w:rsidRDefault="00EE34A1" w:rsidP="00EE34A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lastRenderedPageBreak/>
        <w:t>I</w:t>
      </w:r>
      <w:r w:rsidRPr="001E0FAC">
        <w:t xml:space="preserve">f user has </w:t>
      </w:r>
      <w:r w:rsidRPr="001E0FAC">
        <w:rPr>
          <w:b/>
        </w:rPr>
        <w:t>logged in</w:t>
      </w:r>
      <w:r>
        <w:t>,</w:t>
      </w:r>
      <w:r w:rsidRPr="001E0FAC">
        <w:t xml:space="preserve"> Show the </w:t>
      </w:r>
      <w:r w:rsidRPr="001E0FAC">
        <w:rPr>
          <w:b/>
        </w:rPr>
        <w:t xml:space="preserve">update </w:t>
      </w:r>
      <w:r w:rsidRPr="001E0FAC">
        <w:t xml:space="preserve">and </w:t>
      </w:r>
      <w:r w:rsidRPr="001E0FAC">
        <w:rPr>
          <w:b/>
        </w:rPr>
        <w:t xml:space="preserve">delete button </w:t>
      </w:r>
      <w:r>
        <w:rPr>
          <w:b/>
        </w:rPr>
        <w:t>for each product</w:t>
      </w:r>
    </w:p>
    <w:p w:rsidR="00EE34A1" w:rsidRPr="001E0FAC" w:rsidRDefault="00EE34A1" w:rsidP="00EE34A1">
      <w:pPr>
        <w:pStyle w:val="ListParagraph"/>
        <w:numPr>
          <w:ilvl w:val="0"/>
          <w:numId w:val="23"/>
        </w:numPr>
        <w:spacing w:line="360" w:lineRule="auto"/>
        <w:ind w:left="1800"/>
        <w:jc w:val="both"/>
        <w:rPr>
          <w:b/>
        </w:rPr>
      </w:pPr>
      <w:r w:rsidRPr="001E0FAC">
        <w:rPr>
          <w:b/>
        </w:rPr>
        <w:t>Update button</w:t>
      </w:r>
      <w:r w:rsidRPr="001E0FAC">
        <w:t xml:space="preserve">, which will be used to </w:t>
      </w:r>
      <w:r w:rsidRPr="001E0FAC">
        <w:rPr>
          <w:b/>
        </w:rPr>
        <w:t>update</w:t>
      </w:r>
      <w:r w:rsidRPr="001E0FAC">
        <w:t xml:space="preserve"> the</w:t>
      </w:r>
      <w:r>
        <w:t xml:space="preserve"> selected product from database</w:t>
      </w:r>
    </w:p>
    <w:p w:rsidR="00EE34A1" w:rsidRPr="00F02DBA" w:rsidRDefault="00EE34A1" w:rsidP="00EE34A1">
      <w:pPr>
        <w:pStyle w:val="ListParagraph"/>
        <w:numPr>
          <w:ilvl w:val="0"/>
          <w:numId w:val="23"/>
        </w:numPr>
        <w:spacing w:line="360" w:lineRule="auto"/>
        <w:ind w:left="1800"/>
        <w:jc w:val="both"/>
        <w:rPr>
          <w:b/>
        </w:rPr>
      </w:pPr>
      <w:r w:rsidRPr="001E0FAC">
        <w:rPr>
          <w:b/>
        </w:rPr>
        <w:t>Delete button</w:t>
      </w:r>
      <w:r w:rsidRPr="001E0FAC">
        <w:t xml:space="preserve">, which will be used to </w:t>
      </w:r>
      <w:r w:rsidRPr="001E0FAC">
        <w:rPr>
          <w:b/>
        </w:rPr>
        <w:t>delete</w:t>
      </w:r>
      <w:r w:rsidRPr="001E0FAC">
        <w:t xml:space="preserve"> the </w:t>
      </w:r>
      <w:r>
        <w:t>selected product from database</w:t>
      </w:r>
    </w:p>
    <w:p w:rsidR="00EE34A1" w:rsidRPr="001E0FAC" w:rsidRDefault="00EE34A1" w:rsidP="00EE34A1">
      <w:pPr>
        <w:pStyle w:val="ListParagraph"/>
        <w:spacing w:line="360" w:lineRule="auto"/>
        <w:ind w:left="1800"/>
        <w:rPr>
          <w:b/>
        </w:rPr>
      </w:pPr>
    </w:p>
    <w:p w:rsidR="00EE34A1" w:rsidRPr="001E0FAC" w:rsidRDefault="00EE34A1" w:rsidP="00EE34A1">
      <w:pPr>
        <w:keepNext/>
        <w:spacing w:line="360" w:lineRule="auto"/>
        <w:jc w:val="center"/>
      </w:pPr>
      <w:r w:rsidRPr="001E0FAC">
        <w:rPr>
          <w:noProof/>
          <w:lang w:eastAsia="en-US"/>
        </w:rPr>
        <w:drawing>
          <wp:inline distT="0" distB="0" distL="0" distR="0" wp14:anchorId="413D121C" wp14:editId="5EEC8A3F">
            <wp:extent cx="5800725" cy="3524250"/>
            <wp:effectExtent l="19050" t="1905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"/>
                    <a:stretch/>
                  </pic:blipFill>
                  <pic:spPr bwMode="auto">
                    <a:xfrm>
                      <a:off x="0" y="0"/>
                      <a:ext cx="5800725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4A1" w:rsidRPr="00EB7974" w:rsidRDefault="00EE34A1" w:rsidP="00EE34A1">
      <w:pPr>
        <w:pStyle w:val="Caption"/>
        <w:spacing w:after="0"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EB7974">
        <w:rPr>
          <w:color w:val="000000" w:themeColor="text1"/>
          <w:sz w:val="24"/>
          <w:szCs w:val="24"/>
        </w:rPr>
        <w:t xml:space="preserve">Figure </w:t>
      </w:r>
      <w:r w:rsidRPr="00EB7974">
        <w:rPr>
          <w:color w:val="000000" w:themeColor="text1"/>
          <w:sz w:val="24"/>
          <w:szCs w:val="24"/>
        </w:rPr>
        <w:fldChar w:fldCharType="begin"/>
      </w:r>
      <w:r w:rsidRPr="00EB7974">
        <w:rPr>
          <w:color w:val="000000" w:themeColor="text1"/>
          <w:sz w:val="24"/>
          <w:szCs w:val="24"/>
        </w:rPr>
        <w:instrText xml:space="preserve"> SEQ Figure \* ARABIC </w:instrText>
      </w:r>
      <w:r w:rsidRPr="00EB7974">
        <w:rPr>
          <w:color w:val="000000" w:themeColor="text1"/>
          <w:sz w:val="24"/>
          <w:szCs w:val="24"/>
        </w:rPr>
        <w:fldChar w:fldCharType="separate"/>
      </w:r>
      <w:r w:rsidRPr="00EB7974">
        <w:rPr>
          <w:noProof/>
          <w:color w:val="000000" w:themeColor="text1"/>
          <w:sz w:val="24"/>
          <w:szCs w:val="24"/>
        </w:rPr>
        <w:t>1</w:t>
      </w:r>
      <w:r w:rsidRPr="00EB7974">
        <w:rPr>
          <w:color w:val="000000" w:themeColor="text1"/>
          <w:sz w:val="24"/>
          <w:szCs w:val="24"/>
        </w:rPr>
        <w:fldChar w:fldCharType="end"/>
      </w:r>
      <w:r w:rsidRPr="00EB7974">
        <w:rPr>
          <w:color w:val="000000" w:themeColor="text1"/>
          <w:sz w:val="24"/>
          <w:szCs w:val="24"/>
        </w:rPr>
        <w:t>. Home page for guest</w:t>
      </w:r>
    </w:p>
    <w:p w:rsidR="00EE34A1" w:rsidRPr="001E0FAC" w:rsidRDefault="00EE34A1" w:rsidP="00EE34A1">
      <w:pPr>
        <w:keepNext/>
        <w:spacing w:line="360" w:lineRule="auto"/>
        <w:contextualSpacing/>
        <w:jc w:val="center"/>
      </w:pPr>
      <w:r w:rsidRPr="001E0FAC">
        <w:rPr>
          <w:noProof/>
          <w:lang w:eastAsia="en-US"/>
        </w:rPr>
        <w:lastRenderedPageBreak/>
        <w:drawing>
          <wp:inline distT="0" distB="0" distL="0" distR="0" wp14:anchorId="33807711" wp14:editId="62649B65">
            <wp:extent cx="5800725" cy="34290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r="1282"/>
                    <a:stretch/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4A1" w:rsidRPr="00EB7974" w:rsidRDefault="00EE34A1" w:rsidP="00EE34A1">
      <w:pPr>
        <w:pStyle w:val="Caption"/>
        <w:spacing w:after="0"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EB7974">
        <w:rPr>
          <w:color w:val="000000" w:themeColor="text1"/>
          <w:sz w:val="24"/>
          <w:szCs w:val="24"/>
        </w:rPr>
        <w:t xml:space="preserve">Figure </w:t>
      </w:r>
      <w:r w:rsidRPr="00EB7974">
        <w:rPr>
          <w:color w:val="000000" w:themeColor="text1"/>
          <w:sz w:val="24"/>
          <w:szCs w:val="24"/>
        </w:rPr>
        <w:fldChar w:fldCharType="begin"/>
      </w:r>
      <w:r w:rsidRPr="00EB7974">
        <w:rPr>
          <w:color w:val="000000" w:themeColor="text1"/>
          <w:sz w:val="24"/>
          <w:szCs w:val="24"/>
        </w:rPr>
        <w:instrText xml:space="preserve"> SEQ Figure \* ARABIC </w:instrText>
      </w:r>
      <w:r w:rsidRPr="00EB7974">
        <w:rPr>
          <w:color w:val="000000" w:themeColor="text1"/>
          <w:sz w:val="24"/>
          <w:szCs w:val="24"/>
        </w:rPr>
        <w:fldChar w:fldCharType="separate"/>
      </w:r>
      <w:r w:rsidRPr="00EB7974">
        <w:rPr>
          <w:noProof/>
          <w:color w:val="000000" w:themeColor="text1"/>
          <w:sz w:val="24"/>
          <w:szCs w:val="24"/>
        </w:rPr>
        <w:t>2</w:t>
      </w:r>
      <w:r w:rsidRPr="00EB7974">
        <w:rPr>
          <w:color w:val="000000" w:themeColor="text1"/>
          <w:sz w:val="24"/>
          <w:szCs w:val="24"/>
        </w:rPr>
        <w:fldChar w:fldCharType="end"/>
      </w:r>
      <w:r w:rsidRPr="00EB7974">
        <w:rPr>
          <w:color w:val="000000" w:themeColor="text1"/>
          <w:sz w:val="24"/>
          <w:szCs w:val="24"/>
        </w:rPr>
        <w:t xml:space="preserve">. Home page for </w:t>
      </w:r>
      <w:r>
        <w:rPr>
          <w:color w:val="000000" w:themeColor="text1"/>
          <w:sz w:val="24"/>
          <w:szCs w:val="24"/>
        </w:rPr>
        <w:t>logged in user (admin)</w:t>
      </w:r>
    </w:p>
    <w:p w:rsidR="00EE34A1" w:rsidRPr="001E0FAC" w:rsidRDefault="00EE34A1" w:rsidP="00EE34A1">
      <w:pPr>
        <w:spacing w:line="360" w:lineRule="auto"/>
        <w:contextualSpacing/>
      </w:pPr>
    </w:p>
    <w:p w:rsidR="00EE34A1" w:rsidRPr="001E0FAC" w:rsidRDefault="00EE34A1" w:rsidP="00EE34A1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1E0FAC">
        <w:rPr>
          <w:b/>
        </w:rPr>
        <w:t xml:space="preserve">Login page </w:t>
      </w:r>
      <w:r w:rsidRPr="001E0FAC">
        <w:t>(</w:t>
      </w:r>
      <w:r w:rsidRPr="001E0FAC">
        <w:rPr>
          <w:b/>
        </w:rPr>
        <w:t>login.php</w:t>
      </w:r>
      <w:r w:rsidRPr="001E0FAC">
        <w:t>)</w:t>
      </w: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b/>
        </w:rPr>
      </w:pPr>
      <w:r w:rsidRPr="001E0FAC">
        <w:t xml:space="preserve">This page </w:t>
      </w:r>
      <w:r w:rsidRPr="001E0FAC">
        <w:rPr>
          <w:b/>
        </w:rPr>
        <w:t xml:space="preserve">can only be accessed </w:t>
      </w:r>
      <w:r w:rsidRPr="001E0FAC">
        <w:t xml:space="preserve">by </w:t>
      </w:r>
      <w:r w:rsidRPr="001E0FAC">
        <w:rPr>
          <w:b/>
        </w:rPr>
        <w:t>guest</w:t>
      </w:r>
      <w:r w:rsidRPr="001E0FAC">
        <w:t xml:space="preserve">. If </w:t>
      </w:r>
      <w:r w:rsidRPr="001E0FAC">
        <w:rPr>
          <w:b/>
        </w:rPr>
        <w:t xml:space="preserve">logged in user </w:t>
      </w:r>
      <w:r w:rsidRPr="001E0FAC">
        <w:t xml:space="preserve">access this page, then redirect to </w:t>
      </w:r>
      <w:r w:rsidRPr="001E0FAC">
        <w:rPr>
          <w:b/>
        </w:rPr>
        <w:t xml:space="preserve">Home page </w:t>
      </w:r>
      <w:r w:rsidRPr="001E0FAC">
        <w:t>(</w:t>
      </w:r>
      <w:r w:rsidRPr="001E0FAC">
        <w:rPr>
          <w:b/>
        </w:rPr>
        <w:t>index.php</w:t>
      </w:r>
      <w:r>
        <w:t>)</w:t>
      </w: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</w:pPr>
      <w:r w:rsidRPr="001E0FAC">
        <w:t>This page consists of a form with the following components:</w:t>
      </w:r>
    </w:p>
    <w:p w:rsidR="00EE34A1" w:rsidRPr="001E0FAC" w:rsidRDefault="00EE34A1" w:rsidP="00EE34A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>
        <w:rPr>
          <w:b/>
        </w:rPr>
        <w:t xml:space="preserve">Textbox </w:t>
      </w:r>
      <w:r w:rsidRPr="001E0FAC">
        <w:rPr>
          <w:b/>
        </w:rPr>
        <w:t>Username</w:t>
      </w:r>
    </w:p>
    <w:p w:rsidR="00EE34A1" w:rsidRPr="001E0FAC" w:rsidRDefault="00EE34A1" w:rsidP="00EE34A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>
        <w:rPr>
          <w:b/>
        </w:rPr>
        <w:t xml:space="preserve">Textbox </w:t>
      </w:r>
      <w:r w:rsidRPr="001E0FAC">
        <w:rPr>
          <w:b/>
        </w:rPr>
        <w:t>Password</w:t>
      </w:r>
    </w:p>
    <w:p w:rsidR="00EE34A1" w:rsidRPr="001E0FAC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>
        <w:rPr>
          <w:b/>
        </w:rPr>
        <w:t>Button Login</w:t>
      </w: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</w:pPr>
      <w:r w:rsidRPr="001E0FAC">
        <w:t>If the user clicks ”</w:t>
      </w:r>
      <w:r w:rsidRPr="00627837">
        <w:rPr>
          <w:b/>
        </w:rPr>
        <w:t>Button</w:t>
      </w:r>
      <w:r>
        <w:t xml:space="preserve"> </w:t>
      </w:r>
      <w:r w:rsidRPr="001E0FAC">
        <w:rPr>
          <w:b/>
        </w:rPr>
        <w:t>Login</w:t>
      </w:r>
      <w:r w:rsidRPr="001E0FAC">
        <w:t>”, then validate:</w:t>
      </w:r>
    </w:p>
    <w:p w:rsidR="00EE34A1" w:rsidRPr="001E0FAC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 w:rsidRPr="001E0FAC">
        <w:t xml:space="preserve">If </w:t>
      </w:r>
      <w:r w:rsidRPr="001E0FAC">
        <w:rPr>
          <w:b/>
        </w:rPr>
        <w:t xml:space="preserve">username </w:t>
      </w:r>
      <w:r w:rsidRPr="001E0FAC">
        <w:t xml:space="preserve">is </w:t>
      </w:r>
      <w:r w:rsidRPr="001E0FAC">
        <w:rPr>
          <w:b/>
        </w:rPr>
        <w:t>empty</w:t>
      </w:r>
      <w:r w:rsidRPr="001E0FAC">
        <w:t>, then show “</w:t>
      </w:r>
      <w:r w:rsidRPr="001E0FAC">
        <w:rPr>
          <w:b/>
        </w:rPr>
        <w:t>Username must be filled</w:t>
      </w:r>
      <w:r w:rsidRPr="001E0FAC">
        <w:t>” message</w:t>
      </w:r>
    </w:p>
    <w:p w:rsidR="00EE34A1" w:rsidRPr="001E0FAC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 w:rsidRPr="001E0FAC">
        <w:t xml:space="preserve">If </w:t>
      </w:r>
      <w:r w:rsidRPr="001E0FAC">
        <w:rPr>
          <w:b/>
        </w:rPr>
        <w:t xml:space="preserve">password </w:t>
      </w:r>
      <w:r w:rsidRPr="001E0FAC">
        <w:t xml:space="preserve">is </w:t>
      </w:r>
      <w:r w:rsidRPr="001E0FAC">
        <w:rPr>
          <w:b/>
        </w:rPr>
        <w:t>empty</w:t>
      </w:r>
      <w:r w:rsidRPr="001E0FAC">
        <w:t>, then show “</w:t>
      </w:r>
      <w:r w:rsidRPr="001E0FAC">
        <w:rPr>
          <w:b/>
        </w:rPr>
        <w:t>Wrong username or password</w:t>
      </w:r>
      <w:r w:rsidRPr="001E0FAC">
        <w:t>” message</w:t>
      </w:r>
    </w:p>
    <w:p w:rsidR="00EE34A1" w:rsidRPr="001E0FAC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 w:rsidRPr="001E0FAC">
        <w:t xml:space="preserve">If </w:t>
      </w:r>
      <w:r w:rsidRPr="001E0FAC">
        <w:rPr>
          <w:b/>
        </w:rPr>
        <w:t xml:space="preserve">username </w:t>
      </w:r>
      <w:r w:rsidRPr="001E0FAC">
        <w:t xml:space="preserve">and </w:t>
      </w:r>
      <w:r w:rsidRPr="001E0FAC">
        <w:rPr>
          <w:b/>
        </w:rPr>
        <w:t xml:space="preserve">password </w:t>
      </w:r>
      <w:r w:rsidRPr="001E0FAC">
        <w:t xml:space="preserve">doesn’t match with </w:t>
      </w:r>
      <w:r w:rsidRPr="001E0FAC">
        <w:rPr>
          <w:b/>
        </w:rPr>
        <w:t>database</w:t>
      </w:r>
      <w:r w:rsidRPr="001E0FAC">
        <w:t>, then show “</w:t>
      </w:r>
      <w:r w:rsidRPr="001E0FAC">
        <w:rPr>
          <w:b/>
        </w:rPr>
        <w:t>Wrong username or password</w:t>
      </w:r>
      <w:r w:rsidRPr="001E0FAC">
        <w:t>” message</w:t>
      </w:r>
    </w:p>
    <w:p w:rsidR="00EE34A1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 w:rsidRPr="001E0FAC">
        <w:t xml:space="preserve">The following is the </w:t>
      </w:r>
      <w:r w:rsidRPr="001E0FAC">
        <w:rPr>
          <w:b/>
        </w:rPr>
        <w:t xml:space="preserve">username </w:t>
      </w:r>
      <w:r w:rsidRPr="001E0FAC">
        <w:t xml:space="preserve">and </w:t>
      </w:r>
      <w:r w:rsidRPr="001E0FAC">
        <w:rPr>
          <w:b/>
        </w:rPr>
        <w:t xml:space="preserve">password </w:t>
      </w:r>
      <w:r w:rsidRPr="001A1D82">
        <w:t xml:space="preserve"> which is already</w:t>
      </w:r>
      <w:r>
        <w:rPr>
          <w:b/>
        </w:rPr>
        <w:t xml:space="preserve"> </w:t>
      </w:r>
      <w:r w:rsidRPr="001E0FAC">
        <w:t>stored on the database:</w:t>
      </w:r>
    </w:p>
    <w:p w:rsidR="00EE34A1" w:rsidRPr="001E0FAC" w:rsidRDefault="00EE34A1" w:rsidP="00EE34A1">
      <w:pPr>
        <w:pStyle w:val="ListParagraph"/>
        <w:spacing w:line="360" w:lineRule="auto"/>
        <w:ind w:left="1440"/>
      </w:pPr>
    </w:p>
    <w:tbl>
      <w:tblPr>
        <w:tblStyle w:val="TableSimple3"/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</w:tblGrid>
      <w:tr w:rsidR="00EE34A1" w:rsidRPr="001E0FAC" w:rsidTr="001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:rsidR="00EE34A1" w:rsidRPr="001E0FAC" w:rsidRDefault="00EE34A1" w:rsidP="001F0876">
            <w:pPr>
              <w:pStyle w:val="ListParagraph"/>
              <w:spacing w:before="60" w:after="60"/>
              <w:ind w:left="0"/>
              <w:contextualSpacing w:val="0"/>
              <w:jc w:val="center"/>
            </w:pPr>
            <w:r w:rsidRPr="001E0FAC">
              <w:lastRenderedPageBreak/>
              <w:t>Username</w:t>
            </w:r>
          </w:p>
        </w:tc>
        <w:tc>
          <w:tcPr>
            <w:tcW w:w="1890" w:type="dxa"/>
          </w:tcPr>
          <w:p w:rsidR="00EE34A1" w:rsidRPr="001E0FAC" w:rsidRDefault="00EE34A1" w:rsidP="001F0876">
            <w:pPr>
              <w:pStyle w:val="ListParagraph"/>
              <w:spacing w:before="60" w:after="60"/>
              <w:ind w:left="0"/>
              <w:contextualSpacing w:val="0"/>
              <w:jc w:val="center"/>
            </w:pPr>
            <w:r w:rsidRPr="001E0FAC">
              <w:t>Password</w:t>
            </w:r>
          </w:p>
        </w:tc>
      </w:tr>
      <w:tr w:rsidR="00EE34A1" w:rsidRPr="001E0FAC" w:rsidTr="001F0876">
        <w:trPr>
          <w:jc w:val="center"/>
        </w:trPr>
        <w:tc>
          <w:tcPr>
            <w:tcW w:w="1980" w:type="dxa"/>
          </w:tcPr>
          <w:p w:rsidR="00EE34A1" w:rsidRPr="001E0FAC" w:rsidRDefault="00EE34A1" w:rsidP="001F0876">
            <w:pPr>
              <w:pStyle w:val="ListParagraph"/>
              <w:spacing w:before="60" w:after="60"/>
              <w:ind w:left="0"/>
              <w:contextualSpacing w:val="0"/>
            </w:pPr>
            <w:r w:rsidRPr="001E0FAC">
              <w:t>admin</w:t>
            </w:r>
          </w:p>
        </w:tc>
        <w:tc>
          <w:tcPr>
            <w:tcW w:w="1890" w:type="dxa"/>
          </w:tcPr>
          <w:p w:rsidR="00EE34A1" w:rsidRPr="001E0FAC" w:rsidRDefault="00E17652" w:rsidP="001F0876">
            <w:pPr>
              <w:pStyle w:val="ListParagraph"/>
              <w:spacing w:before="60" w:after="60"/>
              <w:ind w:left="0"/>
              <w:contextualSpacing w:val="0"/>
            </w:pPr>
            <w:r>
              <w:t>a</w:t>
            </w:r>
            <w:r w:rsidR="00EE34A1" w:rsidRPr="001E0FAC">
              <w:t>dmin</w:t>
            </w:r>
            <w:r w:rsidR="005A7740">
              <w:t xml:space="preserve"> (bcrypt)</w:t>
            </w:r>
          </w:p>
        </w:tc>
      </w:tr>
      <w:tr w:rsidR="00EE34A1" w:rsidRPr="001E0FAC" w:rsidTr="001F0876">
        <w:trPr>
          <w:jc w:val="center"/>
        </w:trPr>
        <w:tc>
          <w:tcPr>
            <w:tcW w:w="1980" w:type="dxa"/>
          </w:tcPr>
          <w:p w:rsidR="00EE34A1" w:rsidRPr="001E0FAC" w:rsidRDefault="00EE34A1" w:rsidP="001F0876">
            <w:pPr>
              <w:pStyle w:val="ListParagraph"/>
              <w:spacing w:before="60" w:after="60"/>
              <w:ind w:left="0"/>
              <w:contextualSpacing w:val="0"/>
            </w:pPr>
            <w:r w:rsidRPr="001E0FAC">
              <w:t>user</w:t>
            </w:r>
          </w:p>
        </w:tc>
        <w:tc>
          <w:tcPr>
            <w:tcW w:w="1890" w:type="dxa"/>
          </w:tcPr>
          <w:p w:rsidR="00EE34A1" w:rsidRPr="001E0FAC" w:rsidRDefault="005A7740" w:rsidP="001F0876">
            <w:pPr>
              <w:pStyle w:val="ListParagraph"/>
              <w:spacing w:before="60" w:after="60"/>
              <w:ind w:left="0"/>
              <w:contextualSpacing w:val="0"/>
            </w:pPr>
            <w:r w:rsidRPr="001E0FAC">
              <w:t>U</w:t>
            </w:r>
            <w:r w:rsidR="00EE34A1" w:rsidRPr="001E0FAC">
              <w:t>ser</w:t>
            </w:r>
            <w:r>
              <w:t xml:space="preserve"> (sha1)</w:t>
            </w:r>
          </w:p>
        </w:tc>
      </w:tr>
    </w:tbl>
    <w:p w:rsidR="00EE34A1" w:rsidRDefault="00EE34A1" w:rsidP="00EE34A1">
      <w:pPr>
        <w:pStyle w:val="ListParagraph"/>
        <w:spacing w:line="360" w:lineRule="auto"/>
        <w:ind w:left="1080"/>
      </w:pP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</w:pPr>
      <w:r w:rsidRPr="001E0FAC">
        <w:t xml:space="preserve">If user successfully </w:t>
      </w:r>
      <w:r w:rsidRPr="001E0FAC">
        <w:rPr>
          <w:b/>
        </w:rPr>
        <w:t>logged in</w:t>
      </w:r>
      <w:r w:rsidRPr="001E0FAC">
        <w:t>, the</w:t>
      </w:r>
      <w:r>
        <w:t>n the</w:t>
      </w:r>
      <w:r w:rsidRPr="001E0FAC">
        <w:t xml:space="preserve"> user will be </w:t>
      </w:r>
      <w:r w:rsidRPr="001E0FAC">
        <w:rPr>
          <w:b/>
        </w:rPr>
        <w:t xml:space="preserve">stored in a session </w:t>
      </w:r>
      <w:r w:rsidRPr="001E0FAC">
        <w:t xml:space="preserve">and user will be </w:t>
      </w:r>
      <w:r w:rsidRPr="001E0FAC">
        <w:rPr>
          <w:b/>
        </w:rPr>
        <w:t xml:space="preserve">redirected </w:t>
      </w:r>
      <w:r w:rsidRPr="001E0FAC">
        <w:t xml:space="preserve">to the </w:t>
      </w:r>
      <w:r w:rsidRPr="001E0FAC">
        <w:rPr>
          <w:b/>
        </w:rPr>
        <w:t>Home page</w:t>
      </w:r>
      <w:r>
        <w:rPr>
          <w:b/>
        </w:rPr>
        <w:t xml:space="preserve"> (index.php)</w:t>
      </w: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</w:pPr>
      <w:r w:rsidRPr="001E0FAC">
        <w:t xml:space="preserve">If there is an </w:t>
      </w:r>
      <w:r w:rsidRPr="001E0FAC">
        <w:rPr>
          <w:b/>
        </w:rPr>
        <w:t xml:space="preserve">error </w:t>
      </w:r>
      <w:r w:rsidRPr="001E0FAC">
        <w:t xml:space="preserve">during the </w:t>
      </w:r>
      <w:r w:rsidRPr="001E0FAC">
        <w:rPr>
          <w:b/>
        </w:rPr>
        <w:t>login process</w:t>
      </w:r>
      <w:r w:rsidRPr="001E0FAC">
        <w:t xml:space="preserve">, then </w:t>
      </w:r>
      <w:r w:rsidRPr="001E0FAC">
        <w:rPr>
          <w:b/>
        </w:rPr>
        <w:t>display</w:t>
      </w:r>
      <w:r>
        <w:rPr>
          <w:b/>
        </w:rPr>
        <w:t xml:space="preserve"> the error message </w:t>
      </w:r>
      <w:r w:rsidRPr="00886831">
        <w:t>in</w:t>
      </w:r>
      <w:r w:rsidRPr="001E0FAC">
        <w:rPr>
          <w:b/>
        </w:rPr>
        <w:t xml:space="preserve"> </w:t>
      </w:r>
      <w:r w:rsidRPr="001E0FAC">
        <w:t xml:space="preserve">the </w:t>
      </w:r>
      <w:r w:rsidRPr="001E0FAC">
        <w:rPr>
          <w:b/>
        </w:rPr>
        <w:t xml:space="preserve">Login page as shown </w:t>
      </w:r>
      <w:r>
        <w:t>in Figure 3</w:t>
      </w:r>
    </w:p>
    <w:p w:rsidR="00EE34A1" w:rsidRPr="001E0FAC" w:rsidRDefault="00EE34A1" w:rsidP="00EE34A1">
      <w:pPr>
        <w:pStyle w:val="ListParagraph"/>
        <w:keepNext/>
        <w:spacing w:line="360" w:lineRule="auto"/>
        <w:ind w:left="1080"/>
      </w:pPr>
      <w:r w:rsidRPr="001E0FAC">
        <w:rPr>
          <w:noProof/>
          <w:lang w:eastAsia="en-US"/>
        </w:rPr>
        <w:drawing>
          <wp:inline distT="0" distB="0" distL="0" distR="0" wp14:anchorId="48AA51D3" wp14:editId="4911E737">
            <wp:extent cx="5943600" cy="2943225"/>
            <wp:effectExtent l="19050" t="1905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3341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4A1" w:rsidRPr="00EB7974" w:rsidRDefault="00EE34A1" w:rsidP="00EE34A1">
      <w:pPr>
        <w:pStyle w:val="Caption"/>
        <w:spacing w:after="0" w:line="360" w:lineRule="auto"/>
        <w:ind w:left="3600"/>
        <w:contextualSpacing/>
        <w:rPr>
          <w:color w:val="000000" w:themeColor="text1"/>
          <w:sz w:val="24"/>
          <w:szCs w:val="24"/>
        </w:rPr>
      </w:pPr>
      <w:r w:rsidRPr="00EB7974">
        <w:rPr>
          <w:color w:val="000000" w:themeColor="text1"/>
          <w:sz w:val="24"/>
          <w:szCs w:val="24"/>
        </w:rPr>
        <w:t xml:space="preserve">Figure </w:t>
      </w:r>
      <w:r w:rsidRPr="00EB7974">
        <w:rPr>
          <w:color w:val="000000" w:themeColor="text1"/>
          <w:sz w:val="24"/>
          <w:szCs w:val="24"/>
        </w:rPr>
        <w:fldChar w:fldCharType="begin"/>
      </w:r>
      <w:r w:rsidRPr="00EB7974">
        <w:rPr>
          <w:color w:val="000000" w:themeColor="text1"/>
          <w:sz w:val="24"/>
          <w:szCs w:val="24"/>
        </w:rPr>
        <w:instrText xml:space="preserve"> SEQ Figure \* ARABIC </w:instrText>
      </w:r>
      <w:r w:rsidRPr="00EB7974">
        <w:rPr>
          <w:color w:val="000000" w:themeColor="text1"/>
          <w:sz w:val="24"/>
          <w:szCs w:val="24"/>
        </w:rPr>
        <w:fldChar w:fldCharType="separate"/>
      </w:r>
      <w:r w:rsidRPr="00EB7974">
        <w:rPr>
          <w:noProof/>
          <w:color w:val="000000" w:themeColor="text1"/>
          <w:sz w:val="24"/>
          <w:szCs w:val="24"/>
        </w:rPr>
        <w:t>3</w:t>
      </w:r>
      <w:r w:rsidRPr="00EB7974">
        <w:rPr>
          <w:color w:val="000000" w:themeColor="text1"/>
          <w:sz w:val="24"/>
          <w:szCs w:val="24"/>
        </w:rPr>
        <w:fldChar w:fldCharType="end"/>
      </w:r>
      <w:r w:rsidRPr="00EB7974">
        <w:rPr>
          <w:color w:val="000000" w:themeColor="text1"/>
          <w:sz w:val="24"/>
          <w:szCs w:val="24"/>
        </w:rPr>
        <w:t>. Login page (Username is empty)</w:t>
      </w:r>
    </w:p>
    <w:p w:rsidR="00EE34A1" w:rsidRPr="001E0FAC" w:rsidRDefault="00EE34A1" w:rsidP="00EE34A1">
      <w:pPr>
        <w:pStyle w:val="ListParagraph"/>
        <w:spacing w:line="360" w:lineRule="auto"/>
        <w:ind w:left="1080"/>
      </w:pPr>
    </w:p>
    <w:p w:rsidR="00EE34A1" w:rsidRPr="001E0FAC" w:rsidRDefault="00EE34A1" w:rsidP="00EE34A1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1E0FAC">
        <w:rPr>
          <w:b/>
        </w:rPr>
        <w:t xml:space="preserve">Update page </w:t>
      </w:r>
      <w:r w:rsidRPr="001E0FAC">
        <w:t>(</w:t>
      </w:r>
      <w:r w:rsidRPr="001E0FAC">
        <w:rPr>
          <w:b/>
        </w:rPr>
        <w:t>update.php</w:t>
      </w:r>
      <w:r w:rsidRPr="001E0FAC">
        <w:t>)</w:t>
      </w:r>
    </w:p>
    <w:p w:rsidR="00EE34A1" w:rsidRPr="00C718EC" w:rsidRDefault="00EE34A1" w:rsidP="00EE34A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b/>
        </w:rPr>
      </w:pPr>
      <w:r w:rsidRPr="001E0FAC">
        <w:t xml:space="preserve">This page </w:t>
      </w:r>
      <w:r w:rsidRPr="001E0FAC">
        <w:rPr>
          <w:b/>
        </w:rPr>
        <w:t xml:space="preserve">can only accessed </w:t>
      </w:r>
      <w:r w:rsidRPr="001E0FAC">
        <w:t xml:space="preserve">by </w:t>
      </w:r>
      <w:r w:rsidRPr="001E0FAC">
        <w:rPr>
          <w:b/>
        </w:rPr>
        <w:t>logged in user</w:t>
      </w:r>
      <w:r w:rsidRPr="001E0FAC">
        <w:t xml:space="preserve">. If </w:t>
      </w:r>
      <w:r w:rsidRPr="001E0FAC">
        <w:rPr>
          <w:b/>
        </w:rPr>
        <w:t xml:space="preserve">guest </w:t>
      </w:r>
      <w:r w:rsidRPr="001E0FAC">
        <w:t xml:space="preserve">access this page, then redirect to </w:t>
      </w:r>
      <w:r w:rsidRPr="001E0FAC">
        <w:rPr>
          <w:b/>
        </w:rPr>
        <w:t>Home page</w:t>
      </w:r>
      <w:r>
        <w:rPr>
          <w:b/>
        </w:rPr>
        <w:t xml:space="preserve"> (index.php)</w:t>
      </w:r>
      <w:r w:rsidRPr="001E0FAC">
        <w:t>.</w:t>
      </w:r>
    </w:p>
    <w:p w:rsidR="00EE34A1" w:rsidRPr="001E0FAC" w:rsidRDefault="00EE34A1" w:rsidP="00EE34A1">
      <w:pPr>
        <w:pStyle w:val="ListParagraph"/>
        <w:numPr>
          <w:ilvl w:val="0"/>
          <w:numId w:val="20"/>
        </w:numPr>
        <w:spacing w:line="360" w:lineRule="auto"/>
        <w:ind w:left="1080"/>
        <w:jc w:val="both"/>
      </w:pPr>
      <w:r w:rsidRPr="001E0FAC">
        <w:t>This page consists of a form with the following components:</w:t>
      </w:r>
    </w:p>
    <w:p w:rsidR="00EE34A1" w:rsidRPr="001E0FAC" w:rsidRDefault="00EE34A1" w:rsidP="00EE34A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>
        <w:rPr>
          <w:b/>
        </w:rPr>
        <w:t>Textbox Brand</w:t>
      </w:r>
    </w:p>
    <w:p w:rsidR="00EE34A1" w:rsidRPr="002124C2" w:rsidRDefault="00EE34A1" w:rsidP="00EE34A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>
        <w:rPr>
          <w:b/>
        </w:rPr>
        <w:t>Textbox Type</w:t>
      </w:r>
    </w:p>
    <w:p w:rsidR="00EE34A1" w:rsidRPr="001E0FAC" w:rsidRDefault="00EE34A1" w:rsidP="00EE34A1">
      <w:pPr>
        <w:pStyle w:val="ListParagraph"/>
        <w:numPr>
          <w:ilvl w:val="0"/>
          <w:numId w:val="21"/>
        </w:numPr>
        <w:spacing w:line="360" w:lineRule="auto"/>
        <w:ind w:left="1440"/>
        <w:jc w:val="both"/>
      </w:pPr>
      <w:r>
        <w:rPr>
          <w:b/>
        </w:rPr>
        <w:t>Textbox Price</w:t>
      </w:r>
    </w:p>
    <w:p w:rsidR="00EE34A1" w:rsidRPr="000F1818" w:rsidRDefault="00EE34A1" w:rsidP="00EE34A1">
      <w:pPr>
        <w:pStyle w:val="ListParagraph"/>
        <w:numPr>
          <w:ilvl w:val="0"/>
          <w:numId w:val="22"/>
        </w:numPr>
        <w:spacing w:line="360" w:lineRule="auto"/>
        <w:ind w:left="1440"/>
        <w:jc w:val="both"/>
      </w:pPr>
      <w:r>
        <w:rPr>
          <w:b/>
        </w:rPr>
        <w:t>Button Submit</w:t>
      </w:r>
    </w:p>
    <w:p w:rsidR="000F1818" w:rsidRPr="00C718EC" w:rsidRDefault="000F1818" w:rsidP="000F1818">
      <w:pPr>
        <w:pStyle w:val="ListParagraph"/>
        <w:spacing w:line="360" w:lineRule="auto"/>
        <w:ind w:left="1440"/>
        <w:jc w:val="both"/>
      </w:pPr>
    </w:p>
    <w:p w:rsidR="00EE34A1" w:rsidRPr="001E0FAC" w:rsidRDefault="00EE34A1" w:rsidP="00EE34A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b/>
        </w:rPr>
      </w:pPr>
      <w:r w:rsidRPr="001E0FAC">
        <w:lastRenderedPageBreak/>
        <w:t>If user clicks ”</w:t>
      </w:r>
      <w:r w:rsidRPr="001E0FAC">
        <w:rPr>
          <w:b/>
        </w:rPr>
        <w:t>Submit</w:t>
      </w:r>
      <w:r w:rsidRPr="001E0FAC">
        <w:t>” button, then validate: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Brand </w:t>
      </w:r>
      <w:r w:rsidRPr="001E0FAC">
        <w:t xml:space="preserve">is </w:t>
      </w:r>
      <w:r w:rsidRPr="001E0FAC">
        <w:rPr>
          <w:b/>
        </w:rPr>
        <w:t>empty</w:t>
      </w:r>
      <w:r w:rsidRPr="001E0FAC">
        <w:t>, then show “</w:t>
      </w:r>
      <w:r w:rsidRPr="001E0FAC">
        <w:rPr>
          <w:b/>
        </w:rPr>
        <w:t>Brand must be filled</w:t>
      </w:r>
      <w:r>
        <w:t>” 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Type </w:t>
      </w:r>
      <w:r w:rsidRPr="001E0FAC">
        <w:t xml:space="preserve">is </w:t>
      </w:r>
      <w:r w:rsidRPr="001E0FAC">
        <w:rPr>
          <w:b/>
        </w:rPr>
        <w:t>empty</w:t>
      </w:r>
      <w:r w:rsidRPr="001E0FAC">
        <w:t>, then show “</w:t>
      </w:r>
      <w:r w:rsidRPr="001E0FAC">
        <w:rPr>
          <w:b/>
        </w:rPr>
        <w:t>Type must be filled</w:t>
      </w:r>
      <w:r>
        <w:t>” 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Price </w:t>
      </w:r>
      <w:r w:rsidRPr="001E0FAC">
        <w:t xml:space="preserve">is </w:t>
      </w:r>
      <w:r w:rsidRPr="001E0FAC">
        <w:rPr>
          <w:b/>
        </w:rPr>
        <w:t>empty</w:t>
      </w:r>
      <w:r w:rsidRPr="001E0FAC">
        <w:t>, then show “</w:t>
      </w:r>
      <w:r w:rsidRPr="001E0FAC">
        <w:rPr>
          <w:b/>
        </w:rPr>
        <w:t>Price must be filled</w:t>
      </w:r>
      <w:r>
        <w:t>” 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Type </w:t>
      </w:r>
      <w:r w:rsidRPr="001E0FAC">
        <w:t xml:space="preserve">is </w:t>
      </w:r>
      <w:r w:rsidRPr="001E0FAC">
        <w:rPr>
          <w:b/>
        </w:rPr>
        <w:t>less than 7 characters</w:t>
      </w:r>
      <w:r w:rsidRPr="001E0FAC">
        <w:t>, then show “</w:t>
      </w:r>
      <w:r w:rsidRPr="001E0FAC">
        <w:rPr>
          <w:b/>
        </w:rPr>
        <w:t xml:space="preserve">Type must be </w:t>
      </w:r>
      <w:r>
        <w:rPr>
          <w:b/>
        </w:rPr>
        <w:t>at least</w:t>
      </w:r>
      <w:r w:rsidRPr="001E0FAC">
        <w:rPr>
          <w:b/>
        </w:rPr>
        <w:t xml:space="preserve"> 7 characters</w:t>
      </w:r>
      <w:r w:rsidRPr="001E0FAC">
        <w:t>”</w:t>
      </w:r>
      <w:r w:rsidRPr="001E0FAC">
        <w:rPr>
          <w:b/>
        </w:rPr>
        <w:t xml:space="preserve"> </w:t>
      </w:r>
      <w:r>
        <w:t>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Type </w:t>
      </w:r>
      <w:r w:rsidRPr="00C718EC">
        <w:rPr>
          <w:b/>
        </w:rPr>
        <w:t>contains</w:t>
      </w:r>
      <w:r>
        <w:rPr>
          <w:b/>
        </w:rPr>
        <w:t xml:space="preserve"> </w:t>
      </w:r>
      <w:r w:rsidRPr="001E0FAC">
        <w:t xml:space="preserve">a symbol except </w:t>
      </w:r>
      <w:r w:rsidRPr="001E0FAC">
        <w:rPr>
          <w:b/>
        </w:rPr>
        <w:t>space</w:t>
      </w:r>
      <w:r w:rsidRPr="00BA5130">
        <w:t>(“ ”)</w:t>
      </w:r>
      <w:r w:rsidRPr="001E0FAC">
        <w:t>, then show “</w:t>
      </w:r>
      <w:r w:rsidRPr="001E0FAC">
        <w:rPr>
          <w:b/>
        </w:rPr>
        <w:t>Type must be alphabet or numeric or alphanumeric</w:t>
      </w:r>
      <w:r>
        <w:t>” 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Price </w:t>
      </w:r>
      <w:r w:rsidRPr="001E0FAC">
        <w:t xml:space="preserve">is </w:t>
      </w:r>
      <w:r w:rsidRPr="00C718EC">
        <w:rPr>
          <w:b/>
        </w:rPr>
        <w:t>not a number</w:t>
      </w:r>
      <w:r w:rsidRPr="001E0FAC">
        <w:t>, then show “</w:t>
      </w:r>
      <w:r>
        <w:rPr>
          <w:b/>
        </w:rPr>
        <w:t>Price m</w:t>
      </w:r>
      <w:r w:rsidRPr="001E0FAC">
        <w:rPr>
          <w:b/>
        </w:rPr>
        <w:t>u</w:t>
      </w:r>
      <w:r>
        <w:rPr>
          <w:b/>
        </w:rPr>
        <w:t>s</w:t>
      </w:r>
      <w:r w:rsidRPr="001E0FAC">
        <w:rPr>
          <w:b/>
        </w:rPr>
        <w:t>t be numeric</w:t>
      </w:r>
      <w:r>
        <w:t>” message</w:t>
      </w:r>
    </w:p>
    <w:p w:rsidR="00EE34A1" w:rsidRPr="001E0FAC" w:rsidRDefault="00EE34A1" w:rsidP="00EE34A1">
      <w:pPr>
        <w:pStyle w:val="ListParagraph"/>
        <w:numPr>
          <w:ilvl w:val="1"/>
          <w:numId w:val="24"/>
        </w:numPr>
        <w:spacing w:line="360" w:lineRule="auto"/>
        <w:ind w:left="1440"/>
        <w:jc w:val="both"/>
        <w:rPr>
          <w:b/>
        </w:rPr>
      </w:pPr>
      <w:r w:rsidRPr="001E0FAC">
        <w:t xml:space="preserve">If the </w:t>
      </w:r>
      <w:r w:rsidRPr="001E0FAC">
        <w:rPr>
          <w:b/>
        </w:rPr>
        <w:t xml:space="preserve">Price </w:t>
      </w:r>
      <w:r w:rsidRPr="001E0FAC">
        <w:t xml:space="preserve">is </w:t>
      </w:r>
      <w:r w:rsidRPr="001E0FAC">
        <w:rPr>
          <w:b/>
        </w:rPr>
        <w:t>less than 500000</w:t>
      </w:r>
      <w:r w:rsidRPr="001E0FAC">
        <w:t>, then show “</w:t>
      </w:r>
      <w:bookmarkStart w:id="0" w:name="_GoBack"/>
      <w:r w:rsidRPr="001E0FAC">
        <w:rPr>
          <w:b/>
        </w:rPr>
        <w:t>Price must be more than 500000</w:t>
      </w:r>
      <w:bookmarkEnd w:id="0"/>
      <w:r w:rsidRPr="001E0FAC">
        <w:t>” messag</w:t>
      </w:r>
      <w:r>
        <w:t>e</w:t>
      </w:r>
    </w:p>
    <w:p w:rsidR="00EE34A1" w:rsidRPr="001E0FAC" w:rsidRDefault="00EE34A1" w:rsidP="00EE34A1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</w:rPr>
      </w:pPr>
      <w:r w:rsidRPr="001E0FAC">
        <w:t xml:space="preserve">Make sure the data are </w:t>
      </w:r>
      <w:r w:rsidRPr="001E0FAC">
        <w:rPr>
          <w:b/>
        </w:rPr>
        <w:t xml:space="preserve">updated </w:t>
      </w:r>
      <w:r w:rsidRPr="001E0FAC">
        <w:t xml:space="preserve">in </w:t>
      </w:r>
      <w:r>
        <w:t xml:space="preserve">the </w:t>
      </w:r>
      <w:r w:rsidRPr="004D1461">
        <w:rPr>
          <w:b/>
        </w:rPr>
        <w:t>database</w:t>
      </w:r>
      <w:r w:rsidR="000F1818">
        <w:rPr>
          <w:b/>
        </w:rPr>
        <w:t xml:space="preserve"> </w:t>
      </w:r>
      <w:r w:rsidR="000F1818" w:rsidRPr="00267A0C">
        <w:t>based on the chosen</w:t>
      </w:r>
      <w:r w:rsidR="000F1818">
        <w:rPr>
          <w:b/>
        </w:rPr>
        <w:t xml:space="preserve"> product id</w:t>
      </w:r>
    </w:p>
    <w:p w:rsidR="00EE34A1" w:rsidRPr="001E0FAC" w:rsidRDefault="00EE34A1" w:rsidP="00EE34A1">
      <w:pPr>
        <w:keepNext/>
        <w:spacing w:line="360" w:lineRule="auto"/>
        <w:jc w:val="center"/>
      </w:pPr>
      <w:r w:rsidRPr="001E0FAC">
        <w:rPr>
          <w:noProof/>
          <w:lang w:eastAsia="en-US"/>
        </w:rPr>
        <w:drawing>
          <wp:inline distT="0" distB="0" distL="0" distR="0" wp14:anchorId="4EE00178" wp14:editId="02A5464B">
            <wp:extent cx="5943600" cy="2314575"/>
            <wp:effectExtent l="19050" t="1905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730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4A1" w:rsidRPr="000F1818" w:rsidRDefault="00EE34A1" w:rsidP="000F1818">
      <w:pPr>
        <w:pStyle w:val="Caption"/>
        <w:spacing w:after="0"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EB7974">
        <w:rPr>
          <w:color w:val="000000" w:themeColor="text1"/>
          <w:sz w:val="24"/>
          <w:szCs w:val="24"/>
        </w:rPr>
        <w:t xml:space="preserve">Figure </w:t>
      </w:r>
      <w:r w:rsidRPr="00EB7974">
        <w:rPr>
          <w:color w:val="000000" w:themeColor="text1"/>
          <w:sz w:val="24"/>
          <w:szCs w:val="24"/>
        </w:rPr>
        <w:fldChar w:fldCharType="begin"/>
      </w:r>
      <w:r w:rsidRPr="00EB7974">
        <w:rPr>
          <w:color w:val="000000" w:themeColor="text1"/>
          <w:sz w:val="24"/>
          <w:szCs w:val="24"/>
        </w:rPr>
        <w:instrText xml:space="preserve"> SEQ Figure \* ARABIC </w:instrText>
      </w:r>
      <w:r w:rsidRPr="00EB7974">
        <w:rPr>
          <w:color w:val="000000" w:themeColor="text1"/>
          <w:sz w:val="24"/>
          <w:szCs w:val="24"/>
        </w:rPr>
        <w:fldChar w:fldCharType="separate"/>
      </w:r>
      <w:r w:rsidRPr="00EB7974">
        <w:rPr>
          <w:noProof/>
          <w:color w:val="000000" w:themeColor="text1"/>
          <w:sz w:val="24"/>
          <w:szCs w:val="24"/>
        </w:rPr>
        <w:t>4</w:t>
      </w:r>
      <w:r w:rsidRPr="00EB7974">
        <w:rPr>
          <w:color w:val="000000" w:themeColor="text1"/>
          <w:sz w:val="24"/>
          <w:szCs w:val="24"/>
        </w:rPr>
        <w:fldChar w:fldCharType="end"/>
      </w:r>
      <w:r w:rsidRPr="00EB7974">
        <w:rPr>
          <w:color w:val="000000" w:themeColor="text1"/>
          <w:sz w:val="24"/>
          <w:szCs w:val="24"/>
        </w:rPr>
        <w:t xml:space="preserve">. Update page </w:t>
      </w:r>
      <w:r>
        <w:rPr>
          <w:color w:val="000000" w:themeColor="text1"/>
          <w:sz w:val="24"/>
          <w:szCs w:val="24"/>
        </w:rPr>
        <w:t>(</w:t>
      </w:r>
      <w:r w:rsidRPr="00EB7974">
        <w:rPr>
          <w:color w:val="000000" w:themeColor="text1"/>
          <w:sz w:val="24"/>
          <w:szCs w:val="24"/>
        </w:rPr>
        <w:t>Brand is empty</w:t>
      </w:r>
      <w:r>
        <w:rPr>
          <w:color w:val="000000" w:themeColor="text1"/>
          <w:sz w:val="24"/>
          <w:szCs w:val="24"/>
        </w:rPr>
        <w:t>)</w:t>
      </w:r>
    </w:p>
    <w:p w:rsidR="00EE34A1" w:rsidRDefault="000F1818" w:rsidP="000F1818">
      <w:pPr>
        <w:spacing w:after="200" w:line="276" w:lineRule="auto"/>
      </w:pPr>
      <w:r>
        <w:br w:type="page"/>
      </w:r>
    </w:p>
    <w:p w:rsidR="00EE34A1" w:rsidRDefault="00845F8B" w:rsidP="00845F8B">
      <w:pPr>
        <w:contextualSpacing/>
      </w:pPr>
      <w:r>
        <w:lastRenderedPageBreak/>
        <w:t>Image reference</w:t>
      </w:r>
      <w:r w:rsidR="00EE34A1">
        <w:t>:</w:t>
      </w:r>
    </w:p>
    <w:p w:rsidR="00845F8B" w:rsidRDefault="00986E2A" w:rsidP="00845F8B">
      <w:pPr>
        <w:pStyle w:val="ListParagraph"/>
      </w:pPr>
      <w:hyperlink r:id="rId12" w:history="1">
        <w:r w:rsidR="00845F8B" w:rsidRPr="001F74E8">
          <w:rPr>
            <w:rStyle w:val="Hyperlink"/>
          </w:rPr>
          <w:t>http://cdn2.gsmarena.com/vv/pics/apple/apple-iphone-7-1.jpg</w:t>
        </w:r>
      </w:hyperlink>
    </w:p>
    <w:p w:rsidR="00845F8B" w:rsidRDefault="00986E2A" w:rsidP="00845F8B">
      <w:pPr>
        <w:pStyle w:val="ListParagraph"/>
      </w:pPr>
      <w:hyperlink r:id="rId13" w:history="1">
        <w:r w:rsidR="00845F8B" w:rsidRPr="001F74E8">
          <w:rPr>
            <w:rStyle w:val="Hyperlink"/>
          </w:rPr>
          <w:t>http://phandroid.s3.amazonaws.com/wp-content/uploads/2015/10/OnePlus-X-1.png</w:t>
        </w:r>
      </w:hyperlink>
    </w:p>
    <w:p w:rsidR="00845F8B" w:rsidRDefault="00986E2A" w:rsidP="00845F8B">
      <w:pPr>
        <w:pStyle w:val="ListParagraph"/>
      </w:pPr>
      <w:hyperlink r:id="rId14" w:history="1">
        <w:r w:rsidR="00845F8B" w:rsidRPr="001F74E8">
          <w:rPr>
            <w:rStyle w:val="Hyperlink"/>
          </w:rPr>
          <w:t>https://www.mts.ca/file_source/mts/assets/img/wireless_devices/android/Samsung-Galaxy-S7.png</w:t>
        </w:r>
      </w:hyperlink>
    </w:p>
    <w:p w:rsidR="00845F8B" w:rsidRDefault="00986E2A" w:rsidP="00845F8B">
      <w:pPr>
        <w:pStyle w:val="ListParagraph"/>
      </w:pPr>
      <w:hyperlink r:id="rId15" w:history="1">
        <w:r w:rsidR="00845F8B" w:rsidRPr="001F74E8">
          <w:rPr>
            <w:rStyle w:val="Hyperlink"/>
          </w:rPr>
          <w:t>https://3.bp.blogspot.com/-DK4cMFCOnkI/VtMC72GakdI/AAAAAAAAA0A/XXsCnVIqDDA/s1600/Xiaomi%2BMi5.png</w:t>
        </w:r>
      </w:hyperlink>
    </w:p>
    <w:p w:rsidR="00845F8B" w:rsidRDefault="00986E2A" w:rsidP="00845F8B">
      <w:pPr>
        <w:pStyle w:val="ListParagraph"/>
      </w:pPr>
      <w:hyperlink r:id="rId16" w:history="1">
        <w:r w:rsidR="00845F8B" w:rsidRPr="001F74E8">
          <w:rPr>
            <w:rStyle w:val="Hyperlink"/>
          </w:rPr>
          <w:t>https://upload.wikimedia.org/wikipedia/commons/9/9b/Nokia_3310_blue_R7309170_wp.png</w:t>
        </w:r>
      </w:hyperlink>
    </w:p>
    <w:p w:rsidR="00845F8B" w:rsidRDefault="00986E2A" w:rsidP="00845F8B">
      <w:pPr>
        <w:pStyle w:val="ListParagraph"/>
      </w:pPr>
      <w:hyperlink r:id="rId17" w:history="1">
        <w:r w:rsidR="00845F8B" w:rsidRPr="001F74E8">
          <w:rPr>
            <w:rStyle w:val="Hyperlink"/>
          </w:rPr>
          <w:t>http://www.rogerthat.net/wp-content/uploads/2011/12/nokia3310.png</w:t>
        </w:r>
      </w:hyperlink>
    </w:p>
    <w:p w:rsidR="00845F8B" w:rsidRDefault="00986E2A" w:rsidP="00845F8B">
      <w:pPr>
        <w:pStyle w:val="ListParagraph"/>
      </w:pPr>
      <w:hyperlink r:id="rId18" w:history="1">
        <w:r w:rsidR="00845F8B" w:rsidRPr="001F74E8">
          <w:rPr>
            <w:rStyle w:val="Hyperlink"/>
          </w:rPr>
          <w:t>http://www.samsung.com/uk/consumer/mobile-devices/smartphones/galaxy-s/galaxy-s7/images/galaxy-s7-edge_gallery_right_gold_s3.png</w:t>
        </w:r>
      </w:hyperlink>
    </w:p>
    <w:p w:rsidR="00845F8B" w:rsidRDefault="00986E2A" w:rsidP="00845F8B">
      <w:pPr>
        <w:pStyle w:val="ListParagraph"/>
      </w:pPr>
      <w:hyperlink r:id="rId19" w:history="1">
        <w:r w:rsidR="00845F8B" w:rsidRPr="001F74E8">
          <w:rPr>
            <w:rStyle w:val="Hyperlink"/>
          </w:rPr>
          <w:t>http://s.tmocache.com/content/dam/tmo/en-p/cell-phones/samsung-galaxy-s7/black-onyx/spin/samsung-galaxy-s7-black-spin-0001.png</w:t>
        </w:r>
      </w:hyperlink>
    </w:p>
    <w:p w:rsidR="00845F8B" w:rsidRDefault="00986E2A" w:rsidP="00845F8B">
      <w:pPr>
        <w:pStyle w:val="ListParagraph"/>
      </w:pPr>
      <w:hyperlink r:id="rId20" w:history="1">
        <w:r w:rsidR="00845F8B" w:rsidRPr="001F74E8">
          <w:rPr>
            <w:rStyle w:val="Hyperlink"/>
          </w:rPr>
          <w:t>http://s.tmocache.com/content/dam/tmo/en-p/cell-phones/samsung-galaxy-s7/gold-platinum/stills/carousel-samsung-galaxy-s7-gold-platinum-380x380-1.jpg</w:t>
        </w:r>
      </w:hyperlink>
    </w:p>
    <w:p w:rsidR="00845F8B" w:rsidRDefault="00986E2A" w:rsidP="00845F8B">
      <w:pPr>
        <w:pStyle w:val="ListParagraph"/>
      </w:pPr>
      <w:hyperlink r:id="rId21" w:history="1">
        <w:r w:rsidR="00845F8B" w:rsidRPr="001F74E8">
          <w:rPr>
            <w:rStyle w:val="Hyperlink"/>
          </w:rPr>
          <w:t>http://xiaomimi5review.com/wp-content/uploads/2015/12/Render-of-the-Xiaomi-Mi-5-shows-a-home-button-confirming-a-rumor-that-the-phone-will-not-employ-an-ultrasonic-fingerprint-scanner.png</w:t>
        </w:r>
      </w:hyperlink>
    </w:p>
    <w:p w:rsidR="00845F8B" w:rsidRDefault="00986E2A" w:rsidP="00845F8B">
      <w:pPr>
        <w:pStyle w:val="ListParagraph"/>
      </w:pPr>
      <w:hyperlink r:id="rId22" w:history="1">
        <w:r w:rsidR="00845F8B" w:rsidRPr="001F74E8">
          <w:rPr>
            <w:rStyle w:val="Hyperlink"/>
          </w:rPr>
          <w:t>https://en.wikipedia.org/wiki/Smartphone</w:t>
        </w:r>
      </w:hyperlink>
    </w:p>
    <w:p w:rsidR="00EE34A1" w:rsidRDefault="00986E2A" w:rsidP="00845F8B">
      <w:pPr>
        <w:pStyle w:val="ListParagraph"/>
      </w:pPr>
      <w:hyperlink r:id="rId23" w:history="1">
        <w:r w:rsidR="00EE34A1" w:rsidRPr="001F74E8">
          <w:rPr>
            <w:rStyle w:val="Hyperlink"/>
          </w:rPr>
          <w:t>https://republicwireless.com/static/svg/phone-icon.20390d2d.svg</w:t>
        </w:r>
      </w:hyperlink>
    </w:p>
    <w:p w:rsidR="00EE34A1" w:rsidRPr="007E3272" w:rsidRDefault="00EE34A1" w:rsidP="00845F8B">
      <w:pPr>
        <w:pStyle w:val="ListParagraph"/>
      </w:pPr>
    </w:p>
    <w:p w:rsidR="003A3111" w:rsidRPr="00931EA6" w:rsidRDefault="003A3111" w:rsidP="003A3111">
      <w:pPr>
        <w:ind w:firstLine="720"/>
        <w:jc w:val="center"/>
      </w:pPr>
      <w:r w:rsidRPr="00020E75">
        <w:rPr>
          <w:rStyle w:val="shorttext"/>
          <w:b/>
          <w:shd w:val="clear" w:color="auto" w:fill="FFFFFF"/>
        </w:rPr>
        <w:t>If anyone does not understand, ask your assistant!</w:t>
      </w:r>
    </w:p>
    <w:p w:rsidR="00BC6DE8" w:rsidRPr="00A32343" w:rsidRDefault="00BC6DE8" w:rsidP="00A022CF"/>
    <w:sectPr w:rsidR="00BC6DE8" w:rsidRPr="00A32343" w:rsidSect="005D0782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2A" w:rsidRDefault="00986E2A" w:rsidP="00273E4A">
      <w:r>
        <w:separator/>
      </w:r>
    </w:p>
  </w:endnote>
  <w:endnote w:type="continuationSeparator" w:id="0">
    <w:p w:rsidR="00986E2A" w:rsidRDefault="00986E2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986E2A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D4C48">
          <w:rPr>
            <w:noProof/>
            <w:sz w:val="22"/>
            <w:szCs w:val="22"/>
            <w:lang w:val="id-ID"/>
          </w:rPr>
          <w:t>5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D4C48">
          <w:rPr>
            <w:noProof/>
            <w:sz w:val="22"/>
            <w:szCs w:val="22"/>
            <w:lang w:val="id-ID"/>
          </w:rPr>
          <w:t>6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D4C48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D4C48">
          <w:rPr>
            <w:i/>
            <w:noProof/>
            <w:sz w:val="20"/>
            <w:szCs w:val="20"/>
            <w:lang w:val="id-ID"/>
          </w:rPr>
          <w:t>6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986E2A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2A" w:rsidRDefault="00986E2A" w:rsidP="00273E4A">
      <w:r>
        <w:separator/>
      </w:r>
    </w:p>
  </w:footnote>
  <w:footnote w:type="continuationSeparator" w:id="0">
    <w:p w:rsidR="00986E2A" w:rsidRDefault="00986E2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:rsidTr="005D0782">
      <w:tc>
        <w:tcPr>
          <w:tcW w:w="5220" w:type="dxa"/>
        </w:tcPr>
        <w:p w:rsidR="005D0782" w:rsidRDefault="00625D7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200217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8BE"/>
    <w:multiLevelType w:val="hybridMultilevel"/>
    <w:tmpl w:val="914EEB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41213"/>
    <w:multiLevelType w:val="hybridMultilevel"/>
    <w:tmpl w:val="19448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85F68"/>
    <w:multiLevelType w:val="hybridMultilevel"/>
    <w:tmpl w:val="C8FCE0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0E3C4F"/>
    <w:multiLevelType w:val="hybridMultilevel"/>
    <w:tmpl w:val="D01A00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4F0500"/>
    <w:multiLevelType w:val="hybridMultilevel"/>
    <w:tmpl w:val="0942847E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06C14"/>
    <w:multiLevelType w:val="hybridMultilevel"/>
    <w:tmpl w:val="297E0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A637D0"/>
    <w:multiLevelType w:val="hybridMultilevel"/>
    <w:tmpl w:val="C3785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8C4686"/>
    <w:multiLevelType w:val="hybridMultilevel"/>
    <w:tmpl w:val="8966B7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DA5B0C"/>
    <w:multiLevelType w:val="hybridMultilevel"/>
    <w:tmpl w:val="E3F00396"/>
    <w:lvl w:ilvl="0" w:tplc="0568B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EC353C"/>
    <w:multiLevelType w:val="hybridMultilevel"/>
    <w:tmpl w:val="00F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0A68B1"/>
    <w:multiLevelType w:val="hybridMultilevel"/>
    <w:tmpl w:val="50DEB3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73282"/>
    <w:multiLevelType w:val="hybridMultilevel"/>
    <w:tmpl w:val="C2DE4A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3796B"/>
    <w:multiLevelType w:val="hybridMultilevel"/>
    <w:tmpl w:val="1194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C2F57"/>
    <w:multiLevelType w:val="hybridMultilevel"/>
    <w:tmpl w:val="B372D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9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7"/>
  </w:num>
  <w:num w:numId="14">
    <w:abstractNumId w:val="18"/>
  </w:num>
  <w:num w:numId="15">
    <w:abstractNumId w:val="15"/>
  </w:num>
  <w:num w:numId="16">
    <w:abstractNumId w:val="22"/>
  </w:num>
  <w:num w:numId="17">
    <w:abstractNumId w:val="10"/>
  </w:num>
  <w:num w:numId="18">
    <w:abstractNumId w:val="6"/>
  </w:num>
  <w:num w:numId="19">
    <w:abstractNumId w:val="7"/>
  </w:num>
  <w:num w:numId="20">
    <w:abstractNumId w:val="11"/>
  </w:num>
  <w:num w:numId="21">
    <w:abstractNumId w:val="1"/>
  </w:num>
  <w:num w:numId="22">
    <w:abstractNumId w:val="5"/>
  </w:num>
  <w:num w:numId="23">
    <w:abstractNumId w:val="12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20F10"/>
    <w:rsid w:val="00051154"/>
    <w:rsid w:val="00072DE7"/>
    <w:rsid w:val="000A0C90"/>
    <w:rsid w:val="000A23D8"/>
    <w:rsid w:val="000A3F41"/>
    <w:rsid w:val="000B69D0"/>
    <w:rsid w:val="000F057A"/>
    <w:rsid w:val="000F1818"/>
    <w:rsid w:val="000F1EBF"/>
    <w:rsid w:val="000F7CFC"/>
    <w:rsid w:val="000F7FC6"/>
    <w:rsid w:val="00111965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637E"/>
    <w:rsid w:val="001F64B6"/>
    <w:rsid w:val="00224780"/>
    <w:rsid w:val="00235C36"/>
    <w:rsid w:val="002376FA"/>
    <w:rsid w:val="00263783"/>
    <w:rsid w:val="00267A0C"/>
    <w:rsid w:val="00273E4A"/>
    <w:rsid w:val="00281799"/>
    <w:rsid w:val="002841B3"/>
    <w:rsid w:val="00285D07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45C27"/>
    <w:rsid w:val="0036669F"/>
    <w:rsid w:val="00366844"/>
    <w:rsid w:val="0037553B"/>
    <w:rsid w:val="00384C7B"/>
    <w:rsid w:val="00387D06"/>
    <w:rsid w:val="003A1788"/>
    <w:rsid w:val="003A3111"/>
    <w:rsid w:val="003B1D05"/>
    <w:rsid w:val="003B27CC"/>
    <w:rsid w:val="003B5F77"/>
    <w:rsid w:val="003C0A29"/>
    <w:rsid w:val="003C1CE6"/>
    <w:rsid w:val="003C395A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B47B5"/>
    <w:rsid w:val="004B6AFE"/>
    <w:rsid w:val="004C0F0C"/>
    <w:rsid w:val="004D176C"/>
    <w:rsid w:val="004D4C48"/>
    <w:rsid w:val="004E7352"/>
    <w:rsid w:val="004F2E66"/>
    <w:rsid w:val="0051186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63E"/>
    <w:rsid w:val="005A072D"/>
    <w:rsid w:val="005A32DD"/>
    <w:rsid w:val="005A7740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5D72"/>
    <w:rsid w:val="00635EE5"/>
    <w:rsid w:val="00643F75"/>
    <w:rsid w:val="006643D4"/>
    <w:rsid w:val="006A4CE5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7E3954"/>
    <w:rsid w:val="007F4D9C"/>
    <w:rsid w:val="00810737"/>
    <w:rsid w:val="00811C48"/>
    <w:rsid w:val="0083459F"/>
    <w:rsid w:val="0083780E"/>
    <w:rsid w:val="00845F8B"/>
    <w:rsid w:val="00855F15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295F"/>
    <w:rsid w:val="008D411F"/>
    <w:rsid w:val="009010C1"/>
    <w:rsid w:val="0090372F"/>
    <w:rsid w:val="009231A9"/>
    <w:rsid w:val="00932B6E"/>
    <w:rsid w:val="0093677F"/>
    <w:rsid w:val="00937B93"/>
    <w:rsid w:val="00944ADA"/>
    <w:rsid w:val="009568C5"/>
    <w:rsid w:val="00961A2D"/>
    <w:rsid w:val="0097243E"/>
    <w:rsid w:val="00973849"/>
    <w:rsid w:val="009826A4"/>
    <w:rsid w:val="009832E4"/>
    <w:rsid w:val="00986E2A"/>
    <w:rsid w:val="009A2464"/>
    <w:rsid w:val="009A3737"/>
    <w:rsid w:val="009E29D9"/>
    <w:rsid w:val="00A022CF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51CB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76EA2"/>
    <w:rsid w:val="00B81979"/>
    <w:rsid w:val="00B83B73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671D8"/>
    <w:rsid w:val="00C8483C"/>
    <w:rsid w:val="00C915BF"/>
    <w:rsid w:val="00CB736B"/>
    <w:rsid w:val="00CD64BC"/>
    <w:rsid w:val="00CF11B0"/>
    <w:rsid w:val="00D30822"/>
    <w:rsid w:val="00D3685C"/>
    <w:rsid w:val="00D37E0D"/>
    <w:rsid w:val="00D47C75"/>
    <w:rsid w:val="00D60A6D"/>
    <w:rsid w:val="00D67DFC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17652"/>
    <w:rsid w:val="00E335DA"/>
    <w:rsid w:val="00E36B77"/>
    <w:rsid w:val="00E36EA8"/>
    <w:rsid w:val="00E502A7"/>
    <w:rsid w:val="00E642BF"/>
    <w:rsid w:val="00E660C4"/>
    <w:rsid w:val="00E90148"/>
    <w:rsid w:val="00EB5190"/>
    <w:rsid w:val="00ED5890"/>
    <w:rsid w:val="00EE34A1"/>
    <w:rsid w:val="00EF17AC"/>
    <w:rsid w:val="00F22A92"/>
    <w:rsid w:val="00F36E33"/>
    <w:rsid w:val="00F53807"/>
    <w:rsid w:val="00F712CE"/>
    <w:rsid w:val="00F80742"/>
    <w:rsid w:val="00F955DA"/>
    <w:rsid w:val="00FA41A2"/>
    <w:rsid w:val="00FB52CC"/>
    <w:rsid w:val="00FC245F"/>
    <w:rsid w:val="00FE0F6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B1FC42"/>
  <w15:docId w15:val="{88C713C4-4AB2-4DE8-89E3-66F8A74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3E"/>
    <w:pPr>
      <w:ind w:left="720"/>
      <w:contextualSpacing/>
    </w:pPr>
  </w:style>
  <w:style w:type="character" w:customStyle="1" w:styleId="shorttext">
    <w:name w:val="short_text"/>
    <w:basedOn w:val="DefaultParagraphFont"/>
    <w:rsid w:val="003A3111"/>
  </w:style>
  <w:style w:type="paragraph" w:styleId="Caption">
    <w:name w:val="caption"/>
    <w:basedOn w:val="Normal"/>
    <w:next w:val="Normal"/>
    <w:unhideWhenUsed/>
    <w:qFormat/>
    <w:rsid w:val="00EE34A1"/>
    <w:pPr>
      <w:spacing w:after="200"/>
    </w:pPr>
    <w:rPr>
      <w:rFonts w:eastAsia="Times New Roman"/>
      <w:b/>
      <w:bCs/>
      <w:color w:val="FE8637" w:themeColor="accent1"/>
      <w:sz w:val="18"/>
      <w:szCs w:val="18"/>
      <w:lang w:eastAsia="en-US"/>
    </w:rPr>
  </w:style>
  <w:style w:type="table" w:styleId="TableSimple3">
    <w:name w:val="Table Simple 3"/>
    <w:basedOn w:val="TableNormal"/>
    <w:rsid w:val="00EE3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EE34A1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android.s3.amazonaws.com/wp-content/uploads/2015/10/OnePlus-X-1.png" TargetMode="External"/><Relationship Id="rId18" Type="http://schemas.openxmlformats.org/officeDocument/2006/relationships/hyperlink" Target="http://www.samsung.com/uk/consumer/mobile-devices/smartphones/galaxy-s/galaxy-s7/images/galaxy-s7-edge_gallery_right_gold_s3.png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xiaomimi5review.com/wp-content/uploads/2015/12/Render-of-the-Xiaomi-Mi-5-shows-a-home-button-confirming-a-rumor-that-the-phone-will-not-employ-an-ultrasonic-fingerprint-scanner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dn2.gsmarena.com/vv/pics/apple/apple-iphone-7-1.jpg" TargetMode="External"/><Relationship Id="rId17" Type="http://schemas.openxmlformats.org/officeDocument/2006/relationships/hyperlink" Target="http://www.rogerthat.net/wp-content/uploads/2011/12/nokia3310.p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9/9b/Nokia_3310_blue_R7309170_wp.png" TargetMode="External"/><Relationship Id="rId20" Type="http://schemas.openxmlformats.org/officeDocument/2006/relationships/hyperlink" Target="http://s.tmocache.com/content/dam/tmo/en-p/cell-phones/samsung-galaxy-s7/gold-platinum/stills/carousel-samsung-galaxy-s7-gold-platinum-380x380-1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3.bp.blogspot.com/-DK4cMFCOnkI/VtMC72GakdI/AAAAAAAAA0A/XXsCnVIqDDA/s1600/Xiaomi%2BMi5.png" TargetMode="External"/><Relationship Id="rId23" Type="http://schemas.openxmlformats.org/officeDocument/2006/relationships/hyperlink" Target="https://republicwireless.com/static/svg/phone-icon.20390d2d.sv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s.tmocache.com/content/dam/tmo/en-p/cell-phones/samsung-galaxy-s7/black-onyx/spin/samsung-galaxy-s7-black-spin-000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ts.ca/file_source/mts/assets/img/wireless_devices/android/Samsung-Galaxy-S7.png" TargetMode="External"/><Relationship Id="rId22" Type="http://schemas.openxmlformats.org/officeDocument/2006/relationships/hyperlink" Target="https://en.wikipedia.org/wiki/Smartphone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290</TotalTime>
  <Pages>6</Pages>
  <Words>781</Words>
  <Characters>5251</Characters>
  <Application>Microsoft Office Word</Application>
  <DocSecurity>0</DocSecurity>
  <Lines>159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Stephanus Aditya Pratama Harjono</cp:lastModifiedBy>
  <cp:revision>41</cp:revision>
  <dcterms:created xsi:type="dcterms:W3CDTF">2012-09-21T02:54:00Z</dcterms:created>
  <dcterms:modified xsi:type="dcterms:W3CDTF">2021-11-03T15:38:00Z</dcterms:modified>
</cp:coreProperties>
</file>